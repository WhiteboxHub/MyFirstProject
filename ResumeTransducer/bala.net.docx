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5D5EE" w14:textId="655DB957" w:rsidR="00E66FBF" w:rsidRPr="003847D5" w:rsidRDefault="00E66FBF">
      <w:pPr>
        <w:pStyle w:val="Name"/>
        <w:rPr>
          <w:rFonts w:ascii="Times New Roman" w:hAnsi="Times New Roman" w:cs="Times New Roman"/>
          <w:sz w:val="22"/>
        </w:rPr>
      </w:pPr>
      <w:r w:rsidRPr="003847D5">
        <w:rPr>
          <w:rFonts w:ascii="Times New Roman" w:hAnsi="Times New Roman" w:cs="Times New Roman"/>
          <w:sz w:val="22"/>
        </w:rPr>
        <w:t>bala chanduri</w:t>
      </w:r>
    </w:p>
    <w:p w14:paraId="6B8CED8A" w14:textId="6D314C2D" w:rsidR="003267D8" w:rsidRPr="003847D5" w:rsidRDefault="005902BB">
      <w:pPr>
        <w:pStyle w:val="ContactInfo"/>
        <w:rPr>
          <w:rFonts w:ascii="Times New Roman" w:hAnsi="Times New Roman" w:cs="Times New Roman"/>
        </w:rPr>
      </w:pPr>
      <w:r w:rsidRPr="003847D5">
        <w:rPr>
          <w:rFonts w:ascii="Times New Roman" w:hAnsi="Times New Roman" w:cs="Times New Roman"/>
        </w:rPr>
        <w:t xml:space="preserve">Phoenix, </w:t>
      </w:r>
      <w:proofErr w:type="spellStart"/>
      <w:r w:rsidRPr="003847D5">
        <w:rPr>
          <w:rFonts w:ascii="Times New Roman" w:hAnsi="Times New Roman" w:cs="Times New Roman"/>
        </w:rPr>
        <w:t>Az</w:t>
      </w:r>
      <w:proofErr w:type="spellEnd"/>
      <w:r w:rsidR="00E66FBF" w:rsidRPr="003847D5">
        <w:rPr>
          <w:rFonts w:ascii="Times New Roman" w:hAnsi="Times New Roman" w:cs="Times New Roman"/>
        </w:rPr>
        <w:t>|(408)-431-3248|bala1.wes@gmail.com</w:t>
      </w:r>
    </w:p>
    <w:p w14:paraId="4472EF4E" w14:textId="5EFCFB63" w:rsidR="000161DC" w:rsidRPr="00090F33" w:rsidRDefault="00EF549E" w:rsidP="00090F33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-819804518"/>
          <w:placeholder>
            <w:docPart w:val="7F0DDBFF4625F64EAB95643F0A16982D"/>
          </w:placeholder>
          <w:temporary/>
          <w:showingPlcHdr/>
          <w15:appearance w15:val="hidden"/>
        </w:sdtPr>
        <w:sdtEndPr/>
        <w:sdtContent>
          <w:r w:rsidR="00B069E2" w:rsidRPr="00090F33">
            <w:rPr>
              <w:rFonts w:ascii="Times New Roman" w:hAnsi="Times New Roman" w:cs="Times New Roman"/>
              <w:sz w:val="22"/>
            </w:rPr>
            <w:t>Skills Summary</w:t>
          </w:r>
        </w:sdtContent>
      </w:sdt>
    </w:p>
    <w:p w14:paraId="08535469" w14:textId="09F21D17" w:rsidR="003267D8" w:rsidRPr="00090F33" w:rsidRDefault="004E04E4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hd w:val="clear" w:color="auto" w:fill="FFFFFF"/>
          <w:lang w:eastAsia="en-US"/>
        </w:rPr>
      </w:pPr>
      <w:r>
        <w:rPr>
          <w:rFonts w:ascii="Times New Roman" w:hAnsi="Times New Roman" w:cs="Times New Roman"/>
          <w:shd w:val="clear" w:color="auto" w:fill="FFFFFF"/>
          <w:lang w:eastAsia="en-US"/>
        </w:rPr>
        <w:t>Over 3</w:t>
      </w:r>
      <w:r w:rsidR="000161DC" w:rsidRPr="00090F33">
        <w:rPr>
          <w:rFonts w:ascii="Times New Roman" w:hAnsi="Times New Roman" w:cs="Times New Roman"/>
          <w:shd w:val="clear" w:color="auto" w:fill="FFFFFF"/>
          <w:lang w:eastAsia="en-US"/>
        </w:rPr>
        <w:t xml:space="preserve"> years of professional software experience in gathering Requirements, Analysis, Design, Development, Maintenance, Enhancement, &amp; Production Support of Web Applications using Microsoft Technologies </w:t>
      </w:r>
    </w:p>
    <w:p w14:paraId="7FDA0826" w14:textId="77777777" w:rsidR="000161DC" w:rsidRPr="00090F33" w:rsidRDefault="000161DC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Hands-on experience in UI Design using Win Forms, Web Forms, and programming ASP.NET, C#.NET, ADO.NET, JavaScript, LINQ, AJAX, Assemblies, jQuery by using .NET Framework […] </w:t>
      </w:r>
    </w:p>
    <w:p w14:paraId="6A7788FF" w14:textId="77777777" w:rsidR="000161DC" w:rsidRPr="00090F33" w:rsidRDefault="000161DC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Proficient in development of Web &amp; Windows based Applications; have good experience working with multithreaded applications and also proficient with migrating from ASP.NET</w:t>
      </w:r>
    </w:p>
    <w:p w14:paraId="06CF8DC2" w14:textId="77777777" w:rsidR="000161DC" w:rsidRPr="00090F33" w:rsidRDefault="000161DC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Experience in working with Microsoft Visual Studio […] using ASP.NET, C#, VB.NET, ADO.NET, JSF, AJAX, WCF on Microsoft .NET Framework […] </w:t>
      </w:r>
    </w:p>
    <w:p w14:paraId="637E0D43" w14:textId="77777777" w:rsidR="00712417" w:rsidRPr="00090F33" w:rsidRDefault="000161DC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hd w:val="clear" w:color="auto" w:fill="FFFFFF"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Proficient in front end UI development using HTML, AJAX, CSS (Cascading Style Sheets) and jQuery. </w:t>
      </w:r>
    </w:p>
    <w:p w14:paraId="75CFAF9C" w14:textId="77777777" w:rsidR="00712417" w:rsidRPr="00090F33" w:rsidRDefault="00712417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hd w:val="clear" w:color="auto" w:fill="FFFFFF"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Good experience in coordinating between onsite and offshore model. </w:t>
      </w:r>
    </w:p>
    <w:p w14:paraId="3B90DF92" w14:textId="77777777" w:rsidR="00712417" w:rsidRPr="00090F33" w:rsidRDefault="00712417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hd w:val="clear" w:color="auto" w:fill="FFFFFF"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Have good communication skills and proven capabilities as a good team player. </w:t>
      </w:r>
    </w:p>
    <w:p w14:paraId="3FDDAD18" w14:textId="77777777" w:rsidR="003267D8" w:rsidRPr="00090F33" w:rsidRDefault="00712417" w:rsidP="00090F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hd w:val="clear" w:color="auto" w:fill="FFFFFF"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Ability to work in both a stand-alone and a team environment.</w:t>
      </w:r>
    </w:p>
    <w:p w14:paraId="42601807" w14:textId="10AB52C0" w:rsidR="003267D8" w:rsidRPr="00090F33" w:rsidRDefault="003267D8" w:rsidP="003267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hd w:val="clear" w:color="auto" w:fill="FFFFFF"/>
          <w:lang w:eastAsia="en-US"/>
        </w:rPr>
      </w:pPr>
      <w:r w:rsidRPr="00090F33">
        <w:rPr>
          <w:rFonts w:ascii="Times New Roman" w:hAnsi="Times New Roman" w:cs="Times New Roman"/>
          <w:shd w:val="clear" w:color="auto" w:fill="FFFFFF"/>
          <w:lang w:eastAsia="en-US"/>
        </w:rPr>
        <w:t>Creative keen learner.</w:t>
      </w:r>
    </w:p>
    <w:p w14:paraId="7B868B92" w14:textId="77777777" w:rsidR="00B069CD" w:rsidRPr="00090F33" w:rsidRDefault="00EF549E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-1150367223"/>
          <w:placeholder>
            <w:docPart w:val="51981FCE2545EF44B7F1A2B91910349B"/>
          </w:placeholder>
          <w:temporary/>
          <w:showingPlcHdr/>
          <w15:appearance w15:val="hidden"/>
        </w:sdtPr>
        <w:sdtEndPr/>
        <w:sdtContent>
          <w:r w:rsidR="00B069E2" w:rsidRPr="00090F33">
            <w:rPr>
              <w:rFonts w:ascii="Times New Roman" w:hAnsi="Times New Roman" w:cs="Times New Roman"/>
              <w:sz w:val="22"/>
            </w:rPr>
            <w:t>Education</w:t>
          </w:r>
        </w:sdtContent>
      </w:sdt>
    </w:p>
    <w:p w14:paraId="73A567BB" w14:textId="40BBCFBD" w:rsidR="00B069CD" w:rsidRPr="00090F33" w:rsidRDefault="00754477" w:rsidP="00E66FBF">
      <w:pPr>
        <w:pStyle w:val="Heading2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090F3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Masters in Computer Information Systems from </w:t>
      </w:r>
      <w:r w:rsidR="003847D5" w:rsidRPr="00090F33">
        <w:rPr>
          <w:rFonts w:ascii="Times New Roman" w:hAnsi="Times New Roman" w:cs="Times New Roman"/>
          <w:b w:val="0"/>
          <w:i w:val="0"/>
          <w:sz w:val="22"/>
          <w:szCs w:val="22"/>
        </w:rPr>
        <w:t>University of</w:t>
      </w:r>
      <w:r w:rsidRPr="00090F3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Central Missouri</w:t>
      </w:r>
    </w:p>
    <w:p w14:paraId="2B896F57" w14:textId="7CA4EC75" w:rsidR="006F2D0E" w:rsidRPr="00090F33" w:rsidRDefault="00754477" w:rsidP="006F2D0E">
      <w:pPr>
        <w:rPr>
          <w:rFonts w:ascii="Times New Roman" w:hAnsi="Times New Roman" w:cs="Times New Roman"/>
        </w:rPr>
      </w:pPr>
      <w:r w:rsidRPr="00090F33">
        <w:rPr>
          <w:rFonts w:ascii="Times New Roman" w:hAnsi="Times New Roman" w:cs="Times New Roman"/>
        </w:rPr>
        <w:t>Bachelors in Computer Science from Andhra University</w:t>
      </w:r>
    </w:p>
    <w:p w14:paraId="3ECB2AD9" w14:textId="2FBF9F23" w:rsidR="00143042" w:rsidRPr="00090F33" w:rsidRDefault="00EF549E" w:rsidP="004E6EC0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617349259"/>
          <w:placeholder>
            <w:docPart w:val="A1967C4C13AD67499729347F0ADB854C"/>
          </w:placeholder>
          <w:temporary/>
          <w:showingPlcHdr/>
          <w15:appearance w15:val="hidden"/>
        </w:sdtPr>
        <w:sdtEndPr/>
        <w:sdtContent>
          <w:r w:rsidR="00B069E2" w:rsidRPr="00090F33">
            <w:rPr>
              <w:rFonts w:ascii="Times New Roman" w:hAnsi="Times New Roman" w:cs="Times New Roman"/>
              <w:sz w:val="22"/>
            </w:rPr>
            <w:t>Experience</w:t>
          </w:r>
        </w:sdtContent>
      </w:sdt>
    </w:p>
    <w:p w14:paraId="6548BD81" w14:textId="329AFC1E" w:rsidR="004E6EC0" w:rsidRPr="00090F33" w:rsidRDefault="004E6EC0" w:rsidP="004E6EC0">
      <w:pPr>
        <w:rPr>
          <w:rFonts w:ascii="Times New Roman" w:hAnsi="Times New Roman" w:cs="Times New Roman"/>
          <w:b/>
        </w:rPr>
      </w:pPr>
      <w:r w:rsidRPr="00090F33">
        <w:rPr>
          <w:rFonts w:ascii="Times New Roman" w:hAnsi="Times New Roman" w:cs="Times New Roman"/>
          <w:b/>
        </w:rPr>
        <w:t>U-HAUL CORPORATE</w:t>
      </w:r>
    </w:p>
    <w:p w14:paraId="472888D3" w14:textId="3C298A7B" w:rsidR="006C1E80" w:rsidRPr="00090F33" w:rsidRDefault="00817BCD" w:rsidP="000161DC">
      <w:pPr>
        <w:rPr>
          <w:rFonts w:ascii="Times New Roman" w:hAnsi="Times New Roman" w:cs="Times New Roman"/>
        </w:rPr>
      </w:pPr>
      <w:r w:rsidRPr="00090F33">
        <w:rPr>
          <w:rFonts w:ascii="Times New Roman" w:hAnsi="Times New Roman" w:cs="Times New Roman"/>
        </w:rPr>
        <w:t>Phoenix, Arizona</w:t>
      </w:r>
    </w:p>
    <w:p w14:paraId="70DD6357" w14:textId="05D660E4" w:rsidR="00113820" w:rsidRPr="00090F33" w:rsidRDefault="006C1E80" w:rsidP="000161DC">
      <w:pPr>
        <w:rPr>
          <w:rFonts w:ascii="Times New Roman" w:hAnsi="Times New Roman" w:cs="Times New Roman"/>
        </w:rPr>
      </w:pPr>
      <w:r w:rsidRPr="00090F33">
        <w:rPr>
          <w:rFonts w:ascii="Times New Roman" w:hAnsi="Times New Roman" w:cs="Times New Roman"/>
        </w:rPr>
        <w:t>Jan</w:t>
      </w:r>
      <w:r w:rsidR="00B76679">
        <w:rPr>
          <w:rFonts w:ascii="Times New Roman" w:hAnsi="Times New Roman" w:cs="Times New Roman"/>
        </w:rPr>
        <w:t xml:space="preserve"> 2016</w:t>
      </w:r>
      <w:r w:rsidR="00D37215" w:rsidRPr="00090F33">
        <w:rPr>
          <w:rFonts w:ascii="Times New Roman" w:hAnsi="Times New Roman" w:cs="Times New Roman"/>
        </w:rPr>
        <w:t>- Till Date (</w:t>
      </w:r>
      <w:r w:rsidR="004E04E4">
        <w:rPr>
          <w:rFonts w:ascii="Times New Roman" w:hAnsi="Times New Roman" w:cs="Times New Roman"/>
        </w:rPr>
        <w:t>10</w:t>
      </w:r>
      <w:r w:rsidR="00817BCD" w:rsidRPr="00090F33">
        <w:rPr>
          <w:rFonts w:ascii="Times New Roman" w:hAnsi="Times New Roman" w:cs="Times New Roman"/>
        </w:rPr>
        <w:t xml:space="preserve"> Month</w:t>
      </w:r>
      <w:bookmarkStart w:id="0" w:name="_GoBack"/>
      <w:bookmarkEnd w:id="0"/>
      <w:r w:rsidR="00817BCD" w:rsidRPr="00090F33">
        <w:rPr>
          <w:rFonts w:ascii="Times New Roman" w:hAnsi="Times New Roman" w:cs="Times New Roman"/>
        </w:rPr>
        <w:t>s</w:t>
      </w:r>
      <w:r w:rsidR="00583BA7" w:rsidRPr="00090F33">
        <w:rPr>
          <w:rFonts w:ascii="Times New Roman" w:hAnsi="Times New Roman" w:cs="Times New Roman"/>
        </w:rPr>
        <w:t>)</w:t>
      </w:r>
    </w:p>
    <w:p w14:paraId="2083F806" w14:textId="1EC7D850" w:rsidR="00583BA7" w:rsidRPr="00090F33" w:rsidRDefault="00090F33" w:rsidP="00090F33">
      <w:pPr>
        <w:rPr>
          <w:rFonts w:ascii="Times New Roman" w:hAnsi="Times New Roman" w:cs="Times New Roman"/>
        </w:rPr>
      </w:pPr>
      <w:r w:rsidRPr="00090F33">
        <w:rPr>
          <w:rFonts w:ascii="Times New Roman" w:hAnsi="Times New Roman" w:cs="Times New Roman"/>
        </w:rPr>
        <w:t>Role: .</w:t>
      </w:r>
      <w:r w:rsidR="00113820" w:rsidRPr="00090F33">
        <w:rPr>
          <w:rFonts w:ascii="Times New Roman" w:hAnsi="Times New Roman" w:cs="Times New Roman"/>
        </w:rPr>
        <w:t>NET DEVELOPER</w:t>
      </w:r>
    </w:p>
    <w:p w14:paraId="01CEC3DE" w14:textId="77777777" w:rsidR="00143042" w:rsidRPr="00090F33" w:rsidRDefault="00143042" w:rsidP="00143042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Responsibilities: </w:t>
      </w:r>
    </w:p>
    <w:p w14:paraId="743CCC46" w14:textId="77777777" w:rsidR="003267D8" w:rsidRPr="00090F33" w:rsidRDefault="003267D8" w:rsidP="0014304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</w:p>
    <w:p w14:paraId="5B759536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Working in an agile environment to deliver higher-quality software far more rapidly </w:t>
      </w:r>
    </w:p>
    <w:p w14:paraId="48EA2C3B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Successfully organized initial set of requirements into master list of Use Cases </w:t>
      </w:r>
    </w:p>
    <w:p w14:paraId="5AAFB7B0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Involved in development of Web Forms, classes using ASP.NET that incorporates both N-Tier Architecture, and Database Connectivity </w:t>
      </w:r>
    </w:p>
    <w:p w14:paraId="2226B621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Designed and developed an application using Model View Controller (MVC) 5 application framework. </w:t>
      </w:r>
    </w:p>
    <w:p w14:paraId="4225C5A3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ASP.NET Web Form controls like Textbox, Button and Dropdown list controls for creating an easily accessible user interface. </w:t>
      </w:r>
    </w:p>
    <w:p w14:paraId="3E1BDA27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Utilized ASP.NET input validation controls and JavaScript to perform client side validation. </w:t>
      </w:r>
    </w:p>
    <w:p w14:paraId="4D8CDF23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Visual Studio 2013 to design the web pages, develop and debug the web application </w:t>
      </w:r>
    </w:p>
    <w:p w14:paraId="30591ACE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Worked on different aspects of .NET framework like ASP.NET 5.0 and on middleware ADO.NET </w:t>
      </w:r>
    </w:p>
    <w:p w14:paraId="6566298D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lastRenderedPageBreak/>
        <w:t>Involved in designing User Interface with CSS3, HTML5 and JavaScript</w:t>
      </w:r>
    </w:p>
    <w:p w14:paraId="1B54E276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Windows Communication Foundation (WCF) web services for creating Service end points and Service contracts for the Application and consumed the web services. </w:t>
      </w:r>
    </w:p>
    <w:p w14:paraId="22809359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AJAX to trade data with a Web Server without reloading the page </w:t>
      </w:r>
    </w:p>
    <w:p w14:paraId="39A185F0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SOAP to implement Web Services and Consumed and published XML Web Services in the application </w:t>
      </w:r>
    </w:p>
    <w:p w14:paraId="049C2268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Developed extensive Stored Procedures and Triggers on SQL Server 2012 databases which are hosted on Windows sever 2012</w:t>
      </w:r>
    </w:p>
    <w:p w14:paraId="74E09791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Experience working with Team Foundation Server 2013 </w:t>
      </w:r>
    </w:p>
    <w:p w14:paraId="672380D2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Handled run-time errors and design time errors by implementing appropriate error handling mechanism. </w:t>
      </w:r>
    </w:p>
    <w:p w14:paraId="5811EEE6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cascading style sheets (CSS) to provide style and formatting for the Web pages. </w:t>
      </w:r>
    </w:p>
    <w:p w14:paraId="4306DC00" w14:textId="77777777" w:rsidR="00143042" w:rsidRPr="00090F33" w:rsidRDefault="00143042" w:rsidP="0014304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Responsible for creating detailed requirements, test plans and procedures for application testing.</w:t>
      </w:r>
    </w:p>
    <w:p w14:paraId="7932BBCC" w14:textId="77777777" w:rsidR="00143042" w:rsidRPr="00090F33" w:rsidRDefault="00143042" w:rsidP="00143042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2A5B6C1C" w14:textId="77777777" w:rsidR="00143042" w:rsidRPr="00090F33" w:rsidRDefault="00143042" w:rsidP="0014304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Environment: .NET Framework 4.5, C#, ASP.NET, HTML5.0, JavaScript, CSS3, JSON, MVC5, TFS 2013, XML, SOAP UI, SQL Server 2012, Windows Server 2012</w:t>
      </w:r>
    </w:p>
    <w:p w14:paraId="104F3056" w14:textId="77777777" w:rsidR="00143042" w:rsidRPr="00090F33" w:rsidRDefault="00143042" w:rsidP="00143042">
      <w:pPr>
        <w:rPr>
          <w:rFonts w:ascii="Times New Roman" w:hAnsi="Times New Roman" w:cs="Times New Roman"/>
        </w:rPr>
      </w:pPr>
    </w:p>
    <w:p w14:paraId="48FE15A1" w14:textId="77777777" w:rsidR="00B069CD" w:rsidRPr="00090F33" w:rsidRDefault="00D7556F">
      <w:pPr>
        <w:pStyle w:val="Heading2"/>
        <w:rPr>
          <w:rFonts w:ascii="Times New Roman" w:hAnsi="Times New Roman" w:cs="Times New Roman"/>
          <w:i w:val="0"/>
          <w:sz w:val="22"/>
          <w:szCs w:val="22"/>
        </w:rPr>
      </w:pPr>
      <w:r w:rsidRPr="00090F33">
        <w:rPr>
          <w:rFonts w:ascii="Times New Roman" w:hAnsi="Times New Roman" w:cs="Times New Roman"/>
          <w:i w:val="0"/>
          <w:sz w:val="22"/>
          <w:szCs w:val="22"/>
        </w:rPr>
        <w:t>Delve Infotech</w:t>
      </w:r>
    </w:p>
    <w:p w14:paraId="569098C7" w14:textId="77777777" w:rsidR="000161DC" w:rsidRPr="00090F33" w:rsidRDefault="000161DC" w:rsidP="000161DC">
      <w:pPr>
        <w:rPr>
          <w:rFonts w:ascii="Times New Roman" w:hAnsi="Times New Roman" w:cs="Times New Roman"/>
        </w:rPr>
      </w:pPr>
      <w:r w:rsidRPr="00090F33">
        <w:rPr>
          <w:rFonts w:ascii="Times New Roman" w:hAnsi="Times New Roman" w:cs="Times New Roman"/>
        </w:rPr>
        <w:t>Hyderabad-Telangana</w:t>
      </w:r>
    </w:p>
    <w:p w14:paraId="0441FB97" w14:textId="357273FB" w:rsidR="000161DC" w:rsidRPr="00090F33" w:rsidRDefault="006C1E80" w:rsidP="000161DC">
      <w:pPr>
        <w:rPr>
          <w:rFonts w:ascii="Times New Roman" w:hAnsi="Times New Roman" w:cs="Times New Roman"/>
        </w:rPr>
      </w:pPr>
      <w:r w:rsidRPr="00090F33">
        <w:rPr>
          <w:rFonts w:ascii="Times New Roman" w:hAnsi="Times New Roman" w:cs="Times New Roman"/>
        </w:rPr>
        <w:t>Jan 2013</w:t>
      </w:r>
      <w:r w:rsidR="00A3722E">
        <w:rPr>
          <w:rFonts w:ascii="Times New Roman" w:hAnsi="Times New Roman" w:cs="Times New Roman"/>
        </w:rPr>
        <w:t>- Jul</w:t>
      </w:r>
      <w:r w:rsidR="000161DC" w:rsidRPr="00090F33">
        <w:rPr>
          <w:rFonts w:ascii="Times New Roman" w:hAnsi="Times New Roman" w:cs="Times New Roman"/>
        </w:rPr>
        <w:t xml:space="preserve"> </w:t>
      </w:r>
      <w:r w:rsidRPr="00090F33">
        <w:rPr>
          <w:rFonts w:ascii="Times New Roman" w:hAnsi="Times New Roman" w:cs="Times New Roman"/>
        </w:rPr>
        <w:t>2014 (1</w:t>
      </w:r>
      <w:r w:rsidR="00D37215" w:rsidRPr="00090F33">
        <w:rPr>
          <w:rFonts w:ascii="Times New Roman" w:hAnsi="Times New Roman" w:cs="Times New Roman"/>
        </w:rPr>
        <w:t xml:space="preserve"> Year</w:t>
      </w:r>
      <w:r w:rsidRPr="00090F33">
        <w:rPr>
          <w:rFonts w:ascii="Times New Roman" w:hAnsi="Times New Roman" w:cs="Times New Roman"/>
        </w:rPr>
        <w:t xml:space="preserve"> 7</w:t>
      </w:r>
      <w:r w:rsidR="00583BA7" w:rsidRPr="00090F33">
        <w:rPr>
          <w:rFonts w:ascii="Times New Roman" w:hAnsi="Times New Roman" w:cs="Times New Roman"/>
        </w:rPr>
        <w:t xml:space="preserve"> Months)</w:t>
      </w:r>
    </w:p>
    <w:p w14:paraId="1D5CDB74" w14:textId="6D794B0D" w:rsidR="00113820" w:rsidRPr="00090F33" w:rsidRDefault="00113820" w:rsidP="000161DC">
      <w:pPr>
        <w:rPr>
          <w:rFonts w:ascii="Times New Roman" w:hAnsi="Times New Roman" w:cs="Times New Roman"/>
        </w:rPr>
      </w:pPr>
      <w:r w:rsidRPr="00090F33">
        <w:rPr>
          <w:rFonts w:ascii="Times New Roman" w:hAnsi="Times New Roman" w:cs="Times New Roman"/>
        </w:rPr>
        <w:t>Role: JR .NET DEVELOPER</w:t>
      </w:r>
    </w:p>
    <w:p w14:paraId="725D758B" w14:textId="77777777" w:rsidR="00BE5B52" w:rsidRPr="00090F33" w:rsidRDefault="006F2D0E" w:rsidP="00BE5B52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Responsibilities: </w:t>
      </w:r>
    </w:p>
    <w:p w14:paraId="06733D5A" w14:textId="77777777" w:rsidR="003267D8" w:rsidRPr="00090F33" w:rsidRDefault="003267D8" w:rsidP="00BE5B5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</w:p>
    <w:p w14:paraId="0E054FE2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Developed web pages to create messages, to set up messages rules and to set up content using ASP.NET, AJAX, C#, Oracle, JavaScript and XML. </w:t>
      </w:r>
    </w:p>
    <w:p w14:paraId="7CD64EB0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 xml:space="preserve">Worked in MVC architecture to create web applications using ASP.NET and </w:t>
      </w:r>
      <w:proofErr w:type="spellStart"/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Sql</w:t>
      </w:r>
      <w:proofErr w:type="spellEnd"/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 xml:space="preserve"> Server. </w:t>
      </w:r>
    </w:p>
    <w:p w14:paraId="4495C1FB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Worked on ASP to develop web pages and mobile banking apps in our applications. </w:t>
      </w:r>
    </w:p>
    <w:p w14:paraId="403F8064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VB.NET as a code behind for all the web pages. </w:t>
      </w:r>
    </w:p>
    <w:p w14:paraId="6A71D43B" w14:textId="1D48B89D" w:rsidR="00BE5B52" w:rsidRPr="00090F33" w:rsidRDefault="00BE5B52" w:rsidP="00090F3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Wrote stored procedures based on requirement in Oracle. </w:t>
      </w:r>
    </w:p>
    <w:p w14:paraId="2BE7BA98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Created several user controls and custom controls in ASP.NET, C# </w:t>
      </w:r>
    </w:p>
    <w:p w14:paraId="73EE26EB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 xml:space="preserve">Used </w:t>
      </w:r>
      <w:proofErr w:type="spellStart"/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Telerik</w:t>
      </w:r>
      <w:proofErr w:type="spellEnd"/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 xml:space="preserve"> controls for spell checking, sending emails in several web pages. </w:t>
      </w:r>
    </w:p>
    <w:p w14:paraId="1257ED13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Used AJAX to call WCF services from JavaScript. </w:t>
      </w:r>
    </w:p>
    <w:p w14:paraId="522EB45D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Created WCF Services responsible for communicating and providing real time data from integrated server to Client Application. </w:t>
      </w:r>
    </w:p>
    <w:p w14:paraId="64CA320B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Team Foundation server 2010 (TFS) has been used for all the source code maintenance among the whole team members </w:t>
      </w:r>
    </w:p>
    <w:p w14:paraId="3BEEBD2B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Developed Web forms for User Interfaces using ASP.NET WEB API and C#.NET using Server controls, HTML, controls and User controls </w:t>
      </w:r>
    </w:p>
    <w:p w14:paraId="50DBE70C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 xml:space="preserve">Worked on Complex Stored Procedures, Functions, Triggers in </w:t>
      </w:r>
      <w:proofErr w:type="spellStart"/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Sql</w:t>
      </w:r>
      <w:proofErr w:type="spellEnd"/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 xml:space="preserve"> Server, Oracle. </w:t>
      </w:r>
    </w:p>
    <w:p w14:paraId="1F3B9BB1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Experience in writing Unix scripts for scheduling jobs. </w:t>
      </w:r>
    </w:p>
    <w:p w14:paraId="4CD09118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Worked on SSIS packages to Consolidate data in Oracle database. </w:t>
      </w:r>
    </w:p>
    <w:p w14:paraId="785B1D9B" w14:textId="77777777" w:rsidR="00BE5B52" w:rsidRPr="00090F33" w:rsidRDefault="00BE5B52" w:rsidP="00BE5B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Created various reports like tabular reports, matrix reports, parameterized reports using SSRS. </w:t>
      </w:r>
    </w:p>
    <w:p w14:paraId="5A8BC5FB" w14:textId="77777777" w:rsidR="00BE5B52" w:rsidRPr="00090F33" w:rsidRDefault="00BE5B52" w:rsidP="00BE5B5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lang w:eastAsia="en-US"/>
        </w:rPr>
      </w:pPr>
    </w:p>
    <w:p w14:paraId="3F3725FF" w14:textId="77777777" w:rsidR="00BE5B52" w:rsidRPr="00090F33" w:rsidRDefault="00BE5B52" w:rsidP="00BE5B5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</w:pPr>
      <w:r w:rsidRPr="00090F33">
        <w:rPr>
          <w:rFonts w:ascii="Times New Roman" w:eastAsia="Times New Roman" w:hAnsi="Times New Roman" w:cs="Times New Roman"/>
          <w:color w:val="333333"/>
          <w:shd w:val="clear" w:color="auto" w:fill="FFFFFF"/>
          <w:lang w:eastAsia="en-US"/>
        </w:rPr>
        <w:t>Environment: ASP.NET, C#, MVC, WEB API, Oracle 10g, Visual Studio, .NET 2008, T- SQL, TFS, Unix, XML, SQL Server 2005, Oracle, .NET Framework 3.5, AJAX Control Toolkit.</w:t>
      </w:r>
    </w:p>
    <w:p w14:paraId="41B96C1F" w14:textId="77777777" w:rsidR="00EF00ED" w:rsidRPr="00090F33" w:rsidRDefault="00EF00ED" w:rsidP="00EF00ED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US"/>
        </w:rPr>
      </w:pPr>
    </w:p>
    <w:p w14:paraId="73C243E2" w14:textId="77777777" w:rsidR="00090F33" w:rsidRPr="00090F33" w:rsidRDefault="00090F33" w:rsidP="000C3EF5">
      <w:pPr>
        <w:rPr>
          <w:rFonts w:ascii="Times New Roman" w:hAnsi="Times New Roman" w:cs="Times New Roman"/>
          <w:b/>
        </w:rPr>
      </w:pPr>
    </w:p>
    <w:p w14:paraId="7EB33899" w14:textId="77777777" w:rsidR="00090F33" w:rsidRPr="00090F33" w:rsidRDefault="00090F33" w:rsidP="000C3EF5">
      <w:pPr>
        <w:rPr>
          <w:rFonts w:ascii="Times New Roman" w:hAnsi="Times New Roman" w:cs="Times New Roman"/>
          <w:b/>
        </w:rPr>
      </w:pPr>
    </w:p>
    <w:p w14:paraId="3C8F3D65" w14:textId="77777777" w:rsidR="00090F33" w:rsidRPr="00090F33" w:rsidRDefault="00090F33" w:rsidP="000C3EF5">
      <w:pPr>
        <w:rPr>
          <w:rFonts w:ascii="Times New Roman" w:hAnsi="Times New Roman" w:cs="Times New Roman"/>
          <w:b/>
        </w:rPr>
      </w:pPr>
    </w:p>
    <w:p w14:paraId="7F38D189" w14:textId="77777777" w:rsidR="006600B0" w:rsidRDefault="006600B0" w:rsidP="000C3EF5">
      <w:pPr>
        <w:rPr>
          <w:rFonts w:ascii="Times New Roman" w:hAnsi="Times New Roman" w:cs="Times New Roman"/>
          <w:b/>
        </w:rPr>
      </w:pPr>
    </w:p>
    <w:p w14:paraId="0175BBDB" w14:textId="77777777" w:rsidR="000C3EF5" w:rsidRPr="00090F33" w:rsidRDefault="00143042" w:rsidP="000C3EF5">
      <w:pPr>
        <w:rPr>
          <w:rFonts w:ascii="Times New Roman" w:hAnsi="Times New Roman" w:cs="Times New Roman"/>
          <w:b/>
        </w:rPr>
      </w:pPr>
      <w:r w:rsidRPr="00090F33">
        <w:rPr>
          <w:rFonts w:ascii="Times New Roman" w:hAnsi="Times New Roman" w:cs="Times New Roman"/>
          <w:b/>
        </w:rPr>
        <w:lastRenderedPageBreak/>
        <w:t>Technical skills:</w:t>
      </w:r>
    </w:p>
    <w:p w14:paraId="4A654CD5" w14:textId="63A50BF1" w:rsidR="003847D5" w:rsidRPr="00090F33" w:rsidRDefault="00143042" w:rsidP="00BD09C6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</w:pP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Web Technologies</w:t>
      </w:r>
      <w:r w:rsidR="003847D5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                             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3847D5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ASP, ASP.NET, HTML5, ADO.NET, HTML, JavaScript, VB </w:t>
      </w:r>
      <w:r w:rsidR="003847D5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     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Script, CSS, AJAX,</w:t>
      </w:r>
      <w:r w:rsidR="00E94364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MVC, Web Services,</w:t>
      </w:r>
      <w:r w:rsidR="00E94364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CSS3, XML, JQuery</w:t>
      </w:r>
    </w:p>
    <w:p w14:paraId="1CB464D4" w14:textId="7DDAA560" w:rsidR="00143042" w:rsidRPr="00090F33" w:rsidRDefault="003847D5" w:rsidP="003847D5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Languages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 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C#.NET, VB6, VB, C++, PL/SQL T-SQL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.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Databases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MS SQL Server […] Oracle […] 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.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Enterprise Servers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:Microsoft IIS […] &amp; 7.5.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Design Tools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MS Visio […] MS Office, MS Project. 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Source Control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Team Foundation Server, GitHub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.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Reporting Tools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SSRS, SSIS 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.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IDE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Visual Studio 2005, 2008, 2010, 2012, 2013, 2015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.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Operating Systems 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Windows […] MS DOS</w:t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.</w:t>
      </w:r>
      <w:r w:rsidR="00143042" w:rsidRPr="00090F33">
        <w:rPr>
          <w:rFonts w:ascii="Times New Roman" w:eastAsia="Times New Roman" w:hAnsi="Times New Roman" w:cs="Times New Roman"/>
          <w:color w:val="000000"/>
          <w:lang w:eastAsia="en-US"/>
        </w:rPr>
        <w:br/>
      </w:r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S</w:t>
      </w:r>
      <w:r w:rsidR="000161DC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oftware Testing</w:t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="00BD09C6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ab/>
      </w:r>
      <w:r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:</w:t>
      </w:r>
      <w:proofErr w:type="spellStart"/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NUnit</w:t>
      </w:r>
      <w:proofErr w:type="spellEnd"/>
      <w:r w:rsidR="00143042" w:rsidRPr="00090F33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 framework, T-SQL Testing.</w:t>
      </w:r>
    </w:p>
    <w:p w14:paraId="4F8CC932" w14:textId="77777777" w:rsidR="00B069CD" w:rsidRPr="00090F33" w:rsidRDefault="00B069CD" w:rsidP="003847D5">
      <w:pPr>
        <w:rPr>
          <w:rFonts w:ascii="Times New Roman" w:hAnsi="Times New Roman" w:cs="Times New Roman"/>
        </w:rPr>
      </w:pPr>
    </w:p>
    <w:sectPr w:rsidR="00B069CD" w:rsidRPr="00090F33">
      <w:footerReference w:type="default" r:id="rId7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DAD3D" w14:textId="77777777" w:rsidR="00EF549E" w:rsidRDefault="00EF549E">
      <w:pPr>
        <w:spacing w:after="0" w:line="240" w:lineRule="auto"/>
      </w:pPr>
      <w:r>
        <w:separator/>
      </w:r>
    </w:p>
  </w:endnote>
  <w:endnote w:type="continuationSeparator" w:id="0">
    <w:p w14:paraId="41F26D22" w14:textId="77777777" w:rsidR="00EF549E" w:rsidRDefault="00E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3F0E8" w14:textId="77777777" w:rsidR="00B069CD" w:rsidRDefault="00B069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76403" w14:textId="77777777" w:rsidR="00EF549E" w:rsidRDefault="00EF549E">
      <w:pPr>
        <w:spacing w:after="0" w:line="240" w:lineRule="auto"/>
      </w:pPr>
      <w:r>
        <w:separator/>
      </w:r>
    </w:p>
  </w:footnote>
  <w:footnote w:type="continuationSeparator" w:id="0">
    <w:p w14:paraId="1182FB9F" w14:textId="77777777" w:rsidR="00EF549E" w:rsidRDefault="00EF5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465E32"/>
    <w:multiLevelType w:val="hybridMultilevel"/>
    <w:tmpl w:val="131EA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349A1"/>
    <w:multiLevelType w:val="hybridMultilevel"/>
    <w:tmpl w:val="BF2EF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613FA"/>
    <w:multiLevelType w:val="hybridMultilevel"/>
    <w:tmpl w:val="3990BC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67374"/>
    <w:multiLevelType w:val="hybridMultilevel"/>
    <w:tmpl w:val="F522B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B63FD"/>
    <w:multiLevelType w:val="hybridMultilevel"/>
    <w:tmpl w:val="41BAE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C0CE1"/>
    <w:multiLevelType w:val="hybridMultilevel"/>
    <w:tmpl w:val="A5CAB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B84ACE"/>
    <w:multiLevelType w:val="hybridMultilevel"/>
    <w:tmpl w:val="F03CF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A3AEF"/>
    <w:multiLevelType w:val="hybridMultilevel"/>
    <w:tmpl w:val="55924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92B12"/>
    <w:multiLevelType w:val="hybridMultilevel"/>
    <w:tmpl w:val="398AE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8E5992"/>
    <w:multiLevelType w:val="hybridMultilevel"/>
    <w:tmpl w:val="FFB6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9"/>
  </w:num>
  <w:num w:numId="13">
    <w:abstractNumId w:val="12"/>
  </w:num>
  <w:num w:numId="14">
    <w:abstractNumId w:val="10"/>
  </w:num>
  <w:num w:numId="15">
    <w:abstractNumId w:val="15"/>
  </w:num>
  <w:num w:numId="16">
    <w:abstractNumId w:val="14"/>
  </w:num>
  <w:num w:numId="17">
    <w:abstractNumId w:val="11"/>
  </w:num>
  <w:num w:numId="18">
    <w:abstractNumId w:val="16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BF"/>
    <w:rsid w:val="000161DC"/>
    <w:rsid w:val="00090F33"/>
    <w:rsid w:val="000B0306"/>
    <w:rsid w:val="000C3EF5"/>
    <w:rsid w:val="00113820"/>
    <w:rsid w:val="00135769"/>
    <w:rsid w:val="00143042"/>
    <w:rsid w:val="001601AC"/>
    <w:rsid w:val="00247035"/>
    <w:rsid w:val="003267D8"/>
    <w:rsid w:val="003847D5"/>
    <w:rsid w:val="00396661"/>
    <w:rsid w:val="003A33BE"/>
    <w:rsid w:val="00410F04"/>
    <w:rsid w:val="004E04E4"/>
    <w:rsid w:val="004E6EC0"/>
    <w:rsid w:val="005209FC"/>
    <w:rsid w:val="00566E50"/>
    <w:rsid w:val="00583BA7"/>
    <w:rsid w:val="005902BB"/>
    <w:rsid w:val="005F22E0"/>
    <w:rsid w:val="006600B0"/>
    <w:rsid w:val="006C1E80"/>
    <w:rsid w:val="006F2D0E"/>
    <w:rsid w:val="00712417"/>
    <w:rsid w:val="00754477"/>
    <w:rsid w:val="007B34CA"/>
    <w:rsid w:val="00817BCD"/>
    <w:rsid w:val="00817CA8"/>
    <w:rsid w:val="008A4FE8"/>
    <w:rsid w:val="0091635D"/>
    <w:rsid w:val="00A344E2"/>
    <w:rsid w:val="00A3722E"/>
    <w:rsid w:val="00B069CD"/>
    <w:rsid w:val="00B069E2"/>
    <w:rsid w:val="00B76679"/>
    <w:rsid w:val="00BA1082"/>
    <w:rsid w:val="00BB51BC"/>
    <w:rsid w:val="00BD09C6"/>
    <w:rsid w:val="00BE5B52"/>
    <w:rsid w:val="00CA1840"/>
    <w:rsid w:val="00CB6262"/>
    <w:rsid w:val="00D37215"/>
    <w:rsid w:val="00D7556F"/>
    <w:rsid w:val="00DB32F6"/>
    <w:rsid w:val="00DF62F8"/>
    <w:rsid w:val="00E66FBF"/>
    <w:rsid w:val="00E94364"/>
    <w:rsid w:val="00EE20AD"/>
    <w:rsid w:val="00EF00ED"/>
    <w:rsid w:val="00E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BCA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l">
    <w:name w:val="hl"/>
    <w:basedOn w:val="DefaultParagraphFont"/>
    <w:rsid w:val="006F2D0E"/>
  </w:style>
  <w:style w:type="character" w:customStyle="1" w:styleId="apple-converted-space">
    <w:name w:val="apple-converted-space"/>
    <w:basedOn w:val="DefaultParagraphFont"/>
    <w:rsid w:val="006F2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m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0DDBFF4625F64EAB95643F0A16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DAD4-2ACA-5C42-B6CB-28DCA8D2C1E3}"/>
      </w:docPartPr>
      <w:docPartBody>
        <w:p w:rsidR="00703F2F" w:rsidRDefault="00772F66">
          <w:pPr>
            <w:pStyle w:val="7F0DDBFF4625F64EAB95643F0A16982D"/>
          </w:pPr>
          <w:r>
            <w:t>Skills Summary</w:t>
          </w:r>
        </w:p>
      </w:docPartBody>
    </w:docPart>
    <w:docPart>
      <w:docPartPr>
        <w:name w:val="51981FCE2545EF44B7F1A2B919103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97C7A-D749-5147-A9D8-81D85EE8E98D}"/>
      </w:docPartPr>
      <w:docPartBody>
        <w:p w:rsidR="00703F2F" w:rsidRDefault="00772F66">
          <w:pPr>
            <w:pStyle w:val="51981FCE2545EF44B7F1A2B91910349B"/>
          </w:pPr>
          <w:r>
            <w:t>Education</w:t>
          </w:r>
        </w:p>
      </w:docPartBody>
    </w:docPart>
    <w:docPart>
      <w:docPartPr>
        <w:name w:val="A1967C4C13AD67499729347F0ADB8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5F47-DB01-E94A-85C4-C54C71512F05}"/>
      </w:docPartPr>
      <w:docPartBody>
        <w:p w:rsidR="00703F2F" w:rsidRDefault="00772F66">
          <w:pPr>
            <w:pStyle w:val="A1967C4C13AD67499729347F0ADB854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66"/>
    <w:rsid w:val="001A32F6"/>
    <w:rsid w:val="003376EF"/>
    <w:rsid w:val="00512F0D"/>
    <w:rsid w:val="00514BBF"/>
    <w:rsid w:val="00703F2F"/>
    <w:rsid w:val="00772F66"/>
    <w:rsid w:val="007C2B75"/>
    <w:rsid w:val="00A1689B"/>
    <w:rsid w:val="00F31E84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0F81BC21B19E4E8DB3316BE80D726C">
    <w:name w:val="0D0F81BC21B19E4E8DB3316BE80D726C"/>
  </w:style>
  <w:style w:type="paragraph" w:customStyle="1" w:styleId="D06D9E04024B9D40AAD1A3736E1AF702">
    <w:name w:val="D06D9E04024B9D40AAD1A3736E1AF702"/>
  </w:style>
  <w:style w:type="paragraph" w:customStyle="1" w:styleId="7F0DDBFF4625F64EAB95643F0A16982D">
    <w:name w:val="7F0DDBFF4625F64EAB95643F0A16982D"/>
  </w:style>
  <w:style w:type="paragraph" w:customStyle="1" w:styleId="50CFECC470DD484ABE7407ECE310BBBF">
    <w:name w:val="50CFECC470DD484ABE7407ECE310BBBF"/>
  </w:style>
  <w:style w:type="paragraph" w:customStyle="1" w:styleId="51981FCE2545EF44B7F1A2B91910349B">
    <w:name w:val="51981FCE2545EF44B7F1A2B91910349B"/>
  </w:style>
  <w:style w:type="paragraph" w:customStyle="1" w:styleId="12C9CDD69E3951408FF7B739398FB547">
    <w:name w:val="12C9CDD69E3951408FF7B739398FB547"/>
  </w:style>
  <w:style w:type="paragraph" w:customStyle="1" w:styleId="9F2B3C0E3715C04CB459152678BAA48C">
    <w:name w:val="9F2B3C0E3715C04CB459152678BAA48C"/>
  </w:style>
  <w:style w:type="paragraph" w:customStyle="1" w:styleId="A1967C4C13AD67499729347F0ADB854C">
    <w:name w:val="A1967C4C13AD67499729347F0ADB854C"/>
  </w:style>
  <w:style w:type="paragraph" w:customStyle="1" w:styleId="9095386F42E9B54DB9CCE59B02496821">
    <w:name w:val="9095386F42E9B54DB9CCE59B02496821"/>
  </w:style>
  <w:style w:type="paragraph" w:customStyle="1" w:styleId="CFE0A523AF6DBA4AAEF2B805216D5240">
    <w:name w:val="CFE0A523AF6DBA4AAEF2B805216D5240"/>
  </w:style>
  <w:style w:type="paragraph" w:customStyle="1" w:styleId="9576B75AE818D749B0BE688BDE9C27A2">
    <w:name w:val="9576B75AE818D749B0BE688BDE9C27A2"/>
  </w:style>
  <w:style w:type="paragraph" w:customStyle="1" w:styleId="BB8E27EFD8662A408B7CFFDFD44F6489">
    <w:name w:val="BB8E27EFD8662A408B7CFFDFD44F6489"/>
  </w:style>
  <w:style w:type="paragraph" w:customStyle="1" w:styleId="08439FCEBD46FB41B22C3FC896CACEEE">
    <w:name w:val="08439FCEBD46FB41B22C3FC896CACEEE"/>
  </w:style>
  <w:style w:type="paragraph" w:customStyle="1" w:styleId="4C710DCA2ECB4D42AF7C4E07747175EC">
    <w:name w:val="4C710DCA2ECB4D42AF7C4E0774717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35</TotalTime>
  <Pages>3</Pages>
  <Words>800</Words>
  <Characters>4564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Venkata Ramana Chanduri</dc:creator>
  <cp:keywords/>
  <dc:description/>
  <cp:lastModifiedBy>Bala Venkata Ramana Chanduri</cp:lastModifiedBy>
  <cp:revision>13</cp:revision>
  <dcterms:created xsi:type="dcterms:W3CDTF">2016-09-01T15:32:00Z</dcterms:created>
  <dcterms:modified xsi:type="dcterms:W3CDTF">2016-10-17T15:13:00Z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